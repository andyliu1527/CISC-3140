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8308F" w14:textId="77777777" w:rsidR="00F9444C" w:rsidRDefault="003014EE">
      <w:pPr>
        <w:pStyle w:val="NoSpacing"/>
      </w:pPr>
      <w:r>
        <w:t>Andy Liu</w:t>
      </w:r>
    </w:p>
    <w:p w14:paraId="289BAAE7" w14:textId="7717B625" w:rsidR="00E614DD" w:rsidRDefault="003014EE">
      <w:pPr>
        <w:pStyle w:val="NoSpacing"/>
      </w:pPr>
      <w:r>
        <w:t>Professor Chuang</w:t>
      </w:r>
    </w:p>
    <w:p w14:paraId="292ED748" w14:textId="01DF9F4E" w:rsidR="00E614DD" w:rsidRDefault="003014EE">
      <w:pPr>
        <w:pStyle w:val="NoSpacing"/>
      </w:pPr>
      <w:r>
        <w:t>CISC 3140</w:t>
      </w:r>
    </w:p>
    <w:p w14:paraId="0505BFC0" w14:textId="3DB81CB7" w:rsidR="00E614DD" w:rsidRDefault="003014EE" w:rsidP="00D87B6F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Homework #9</w:t>
      </w:r>
    </w:p>
    <w:p w14:paraId="5B3280C8" w14:textId="37E5AA32" w:rsidR="003014EE" w:rsidRDefault="00E257C2" w:rsidP="00E257C2">
      <w:pPr>
        <w:ind w:firstLine="0"/>
      </w:pPr>
      <w:r>
        <w:t>Week of Monday 9/9/19 to 9/15/19</w:t>
      </w:r>
    </w:p>
    <w:p w14:paraId="3B7EDB50" w14:textId="57527F81" w:rsidR="00E257C2" w:rsidRDefault="00E257C2" w:rsidP="00E257C2">
      <w:pPr>
        <w:pStyle w:val="ListParagraph"/>
        <w:numPr>
          <w:ilvl w:val="0"/>
          <w:numId w:val="23"/>
        </w:numPr>
      </w:pPr>
      <w:r>
        <w:t>Created group chat</w:t>
      </w:r>
    </w:p>
    <w:p w14:paraId="12F258C0" w14:textId="2A4E6E8B" w:rsidR="00E257C2" w:rsidRDefault="00E257C2" w:rsidP="00E257C2">
      <w:pPr>
        <w:ind w:firstLine="0"/>
      </w:pPr>
      <w:r>
        <w:t>Week of Monday 9/16/19 to 9/22/19</w:t>
      </w:r>
    </w:p>
    <w:p w14:paraId="1DF39F18" w14:textId="4F147BF4" w:rsidR="00E257C2" w:rsidRDefault="00E257C2" w:rsidP="00E257C2">
      <w:pPr>
        <w:pStyle w:val="ListParagraph"/>
        <w:numPr>
          <w:ilvl w:val="0"/>
          <w:numId w:val="23"/>
        </w:numPr>
      </w:pPr>
      <w:r>
        <w:t>Created a simple prototype website that does not have function yet</w:t>
      </w:r>
    </w:p>
    <w:p w14:paraId="5FE41F06" w14:textId="6DD6C9C2" w:rsidR="00E257C2" w:rsidRDefault="00E257C2" w:rsidP="00E257C2">
      <w:pPr>
        <w:ind w:firstLine="0"/>
      </w:pPr>
      <w:r>
        <w:t>Week of Monday 9/23/19 to 9/29</w:t>
      </w:r>
      <w:r w:rsidR="00377FD5">
        <w:t>/19</w:t>
      </w:r>
    </w:p>
    <w:p w14:paraId="5DDCEA64" w14:textId="72EC438F" w:rsidR="00E257C2" w:rsidRDefault="00E257C2" w:rsidP="00E257C2">
      <w:pPr>
        <w:pStyle w:val="ListParagraph"/>
        <w:numPr>
          <w:ilvl w:val="0"/>
          <w:numId w:val="23"/>
        </w:numPr>
      </w:pPr>
      <w:r>
        <w:t xml:space="preserve">Created a design plan with the group. </w:t>
      </w:r>
      <w:r w:rsidR="00DC4565">
        <w:t>How we thought the website should work and how would we implement it.</w:t>
      </w:r>
    </w:p>
    <w:p w14:paraId="6CE8CCA4" w14:textId="7BF825A1" w:rsidR="00DC4565" w:rsidRDefault="00DC4565" w:rsidP="00DC4565">
      <w:pPr>
        <w:ind w:firstLine="0"/>
      </w:pPr>
      <w:r>
        <w:t>Week of Monday 10/14</w:t>
      </w:r>
      <w:r w:rsidR="00377FD5">
        <w:t>/19</w:t>
      </w:r>
      <w:r>
        <w:t xml:space="preserve"> to 10/20</w:t>
      </w:r>
      <w:r w:rsidR="00377FD5">
        <w:t>/19</w:t>
      </w:r>
    </w:p>
    <w:p w14:paraId="108051A6" w14:textId="704B2188" w:rsidR="00DC4565" w:rsidRDefault="00DC4565" w:rsidP="00DC4565">
      <w:pPr>
        <w:pStyle w:val="ListParagraph"/>
        <w:numPr>
          <w:ilvl w:val="0"/>
          <w:numId w:val="23"/>
        </w:numPr>
      </w:pPr>
      <w:r>
        <w:t>Scrapped the prototype website and started to design a better Homepage.</w:t>
      </w:r>
    </w:p>
    <w:p w14:paraId="0D525852" w14:textId="15FEF7D8" w:rsidR="00DC4565" w:rsidRDefault="00DC4565" w:rsidP="00DC4565">
      <w:pPr>
        <w:pStyle w:val="ListParagraph"/>
        <w:numPr>
          <w:ilvl w:val="0"/>
          <w:numId w:val="23"/>
        </w:numPr>
      </w:pPr>
      <w:r>
        <w:t>Added multiple pages that extends off the main homepage.</w:t>
      </w:r>
    </w:p>
    <w:p w14:paraId="7176E585" w14:textId="6B6C38FE" w:rsidR="00DC4565" w:rsidRDefault="00DC4565" w:rsidP="00DC4565">
      <w:pPr>
        <w:pStyle w:val="ListParagraph"/>
        <w:numPr>
          <w:ilvl w:val="0"/>
          <w:numId w:val="23"/>
        </w:numPr>
      </w:pPr>
      <w:r>
        <w:t>Added a navbar.</w:t>
      </w:r>
    </w:p>
    <w:p w14:paraId="31D36448" w14:textId="60731F4C" w:rsidR="00DC4565" w:rsidRDefault="00DC4565" w:rsidP="00DC4565">
      <w:pPr>
        <w:ind w:firstLine="0"/>
      </w:pPr>
      <w:r>
        <w:t>Week of Monday 10/21</w:t>
      </w:r>
      <w:r w:rsidR="00377FD5">
        <w:t>/19</w:t>
      </w:r>
      <w:r>
        <w:t xml:space="preserve"> to 10/27</w:t>
      </w:r>
      <w:r w:rsidR="00377FD5">
        <w:t>/19</w:t>
      </w:r>
    </w:p>
    <w:p w14:paraId="7FA6A1A7" w14:textId="4C118A05" w:rsidR="00377FD5" w:rsidRDefault="00DC4565" w:rsidP="00377FD5">
      <w:pPr>
        <w:pStyle w:val="ListParagraph"/>
        <w:numPr>
          <w:ilvl w:val="0"/>
          <w:numId w:val="24"/>
        </w:numPr>
      </w:pPr>
      <w:r>
        <w:t>Adjust and fix the navbar</w:t>
      </w:r>
      <w:r w:rsidR="00377FD5">
        <w:t>.</w:t>
      </w:r>
    </w:p>
    <w:p w14:paraId="0A5E467D" w14:textId="39DF942E" w:rsidR="00377FD5" w:rsidRDefault="00377FD5" w:rsidP="00377FD5">
      <w:pPr>
        <w:ind w:firstLine="0"/>
      </w:pPr>
      <w:r>
        <w:t>Week of Monday 10/28/19 to 11/3/19</w:t>
      </w:r>
    </w:p>
    <w:p w14:paraId="0EA53D81" w14:textId="77777777" w:rsidR="00377FD5" w:rsidRPr="00377FD5" w:rsidRDefault="00377FD5" w:rsidP="00377FD5">
      <w:pPr>
        <w:pStyle w:val="ListParagraph"/>
        <w:numPr>
          <w:ilvl w:val="0"/>
          <w:numId w:val="25"/>
        </w:numPr>
      </w:pPr>
      <w:r w:rsidRPr="00377FD5">
        <w:t>Look for a background and design for the Homepage.</w:t>
      </w:r>
    </w:p>
    <w:p w14:paraId="661DE37D" w14:textId="57E8BEA7" w:rsidR="00377FD5" w:rsidRDefault="00377FD5" w:rsidP="00377FD5">
      <w:pPr>
        <w:pStyle w:val="ListParagraph"/>
        <w:numPr>
          <w:ilvl w:val="0"/>
          <w:numId w:val="25"/>
        </w:numPr>
      </w:pPr>
      <w:r w:rsidRPr="00377FD5">
        <w:t>Try to create table creator in JS.</w:t>
      </w:r>
    </w:p>
    <w:p w14:paraId="16E6E888" w14:textId="56071BA6" w:rsidR="00377FD5" w:rsidRDefault="00377FD5" w:rsidP="00377FD5">
      <w:pPr>
        <w:ind w:firstLine="0"/>
      </w:pPr>
      <w:r>
        <w:t>Week of Monday 11/4/19 to 11/10</w:t>
      </w:r>
      <w:r w:rsidR="007904C9">
        <w:t>/</w:t>
      </w:r>
      <w:r>
        <w:t>19</w:t>
      </w:r>
    </w:p>
    <w:p w14:paraId="4C820AB2" w14:textId="7C41983F" w:rsidR="00377FD5" w:rsidRDefault="007904C9" w:rsidP="00377FD5">
      <w:pPr>
        <w:pStyle w:val="ListParagraph"/>
        <w:numPr>
          <w:ilvl w:val="0"/>
          <w:numId w:val="26"/>
        </w:numPr>
      </w:pPr>
      <w:r>
        <w:t>Added forms to Login page and Registration page</w:t>
      </w:r>
    </w:p>
    <w:p w14:paraId="7B7AB42D" w14:textId="77257EF0" w:rsidR="007904C9" w:rsidRDefault="007904C9" w:rsidP="007904C9">
      <w:pPr>
        <w:ind w:firstLine="0"/>
      </w:pPr>
      <w:r>
        <w:t>Week of Monday 11/11/19 to 11/17/19</w:t>
      </w:r>
    </w:p>
    <w:p w14:paraId="7483AF86" w14:textId="474F947A" w:rsidR="007904C9" w:rsidRDefault="007904C9" w:rsidP="007904C9">
      <w:pPr>
        <w:pStyle w:val="ListParagraph"/>
        <w:numPr>
          <w:ilvl w:val="0"/>
          <w:numId w:val="26"/>
        </w:numPr>
      </w:pPr>
      <w:r>
        <w:lastRenderedPageBreak/>
        <w:t>Added Modal forms for the My Classes page</w:t>
      </w:r>
    </w:p>
    <w:p w14:paraId="52FFF05A" w14:textId="61293740" w:rsidR="007904C9" w:rsidRDefault="007904C9" w:rsidP="007904C9">
      <w:pPr>
        <w:ind w:firstLine="0"/>
      </w:pPr>
      <w:r>
        <w:t>Week of Monday 11/18/19 to 11/24/19</w:t>
      </w:r>
    </w:p>
    <w:p w14:paraId="053987BE" w14:textId="4E28484E" w:rsidR="007904C9" w:rsidRDefault="007904C9" w:rsidP="007904C9">
      <w:pPr>
        <w:pStyle w:val="ListParagraph"/>
        <w:numPr>
          <w:ilvl w:val="0"/>
          <w:numId w:val="26"/>
        </w:numPr>
      </w:pPr>
      <w:r>
        <w:t>Added a blurb and registration form to the Homepage.</w:t>
      </w:r>
    </w:p>
    <w:p w14:paraId="7A6AACED" w14:textId="5293667A" w:rsidR="007904C9" w:rsidRDefault="007904C9" w:rsidP="007904C9">
      <w:pPr>
        <w:ind w:firstLine="0"/>
      </w:pPr>
      <w:r>
        <w:t>Week of Monday 12/2/19 to 12/8/19</w:t>
      </w:r>
    </w:p>
    <w:p w14:paraId="7BCF4B0E" w14:textId="3C0DE913" w:rsidR="007904C9" w:rsidRPr="003014EE" w:rsidRDefault="007904C9" w:rsidP="007904C9">
      <w:pPr>
        <w:pStyle w:val="ListParagraph"/>
        <w:numPr>
          <w:ilvl w:val="0"/>
          <w:numId w:val="26"/>
        </w:numPr>
      </w:pPr>
      <w:r>
        <w:t>Added error handlers to all input fields</w:t>
      </w:r>
      <w:bookmarkStart w:id="0" w:name="_GoBack"/>
      <w:bookmarkEnd w:id="0"/>
    </w:p>
    <w:sectPr w:rsidR="007904C9" w:rsidRPr="003014E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8209E" w14:textId="77777777" w:rsidR="00D14A5B" w:rsidRDefault="00D14A5B">
      <w:pPr>
        <w:spacing w:line="240" w:lineRule="auto"/>
      </w:pPr>
      <w:r>
        <w:separator/>
      </w:r>
    </w:p>
  </w:endnote>
  <w:endnote w:type="continuationSeparator" w:id="0">
    <w:p w14:paraId="3822A37A" w14:textId="77777777" w:rsidR="00D14A5B" w:rsidRDefault="00D14A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83450" w14:textId="77777777" w:rsidR="00D14A5B" w:rsidRDefault="00D14A5B">
      <w:pPr>
        <w:spacing w:line="240" w:lineRule="auto"/>
      </w:pPr>
      <w:r>
        <w:separator/>
      </w:r>
    </w:p>
  </w:footnote>
  <w:footnote w:type="continuationSeparator" w:id="0">
    <w:p w14:paraId="7B9D133B" w14:textId="77777777" w:rsidR="00D14A5B" w:rsidRDefault="00D14A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A6B64" w14:textId="1F2595EE" w:rsidR="00E614DD" w:rsidRDefault="00CC44A8">
    <w:pPr>
      <w:pStyle w:val="Header"/>
    </w:pPr>
    <w:r>
      <w:t>Liu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D87B6F">
      <w:rPr>
        <w:noProof/>
      </w:rPr>
      <w:t>4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DC741" w14:textId="7385AAA6" w:rsidR="00E614DD" w:rsidRDefault="003014EE">
    <w:pPr>
      <w:pStyle w:val="Header"/>
    </w:pPr>
    <w:r>
      <w:t>Liu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D87B6F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F504F"/>
    <w:multiLevelType w:val="hybridMultilevel"/>
    <w:tmpl w:val="6B82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CB062E3"/>
    <w:multiLevelType w:val="hybridMultilevel"/>
    <w:tmpl w:val="4B90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AC44DA"/>
    <w:multiLevelType w:val="hybridMultilevel"/>
    <w:tmpl w:val="2AE0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3E060C9"/>
    <w:multiLevelType w:val="hybridMultilevel"/>
    <w:tmpl w:val="B4FC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B1B5787"/>
    <w:multiLevelType w:val="multilevel"/>
    <w:tmpl w:val="4572ABF8"/>
    <w:numStyleLink w:val="MLAOutline"/>
  </w:abstractNum>
  <w:abstractNum w:abstractNumId="23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1"/>
  </w:num>
  <w:num w:numId="13">
    <w:abstractNumId w:val="22"/>
  </w:num>
  <w:num w:numId="14">
    <w:abstractNumId w:val="18"/>
  </w:num>
  <w:num w:numId="15">
    <w:abstractNumId w:val="24"/>
  </w:num>
  <w:num w:numId="16">
    <w:abstractNumId w:val="20"/>
  </w:num>
  <w:num w:numId="17">
    <w:abstractNumId w:val="13"/>
  </w:num>
  <w:num w:numId="18">
    <w:abstractNumId w:val="11"/>
  </w:num>
  <w:num w:numId="19">
    <w:abstractNumId w:val="19"/>
  </w:num>
  <w:num w:numId="20">
    <w:abstractNumId w:val="25"/>
  </w:num>
  <w:num w:numId="21">
    <w:abstractNumId w:val="16"/>
  </w:num>
  <w:num w:numId="22">
    <w:abstractNumId w:val="23"/>
  </w:num>
  <w:num w:numId="23">
    <w:abstractNumId w:val="12"/>
  </w:num>
  <w:num w:numId="24">
    <w:abstractNumId w:val="10"/>
  </w:num>
  <w:num w:numId="25">
    <w:abstractNumId w:val="1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B6F"/>
    <w:rsid w:val="00040CBB"/>
    <w:rsid w:val="000B78C8"/>
    <w:rsid w:val="001463B2"/>
    <w:rsid w:val="001F62C0"/>
    <w:rsid w:val="00245E02"/>
    <w:rsid w:val="003014EE"/>
    <w:rsid w:val="00353B66"/>
    <w:rsid w:val="00377FD5"/>
    <w:rsid w:val="004A2675"/>
    <w:rsid w:val="004F7139"/>
    <w:rsid w:val="00525073"/>
    <w:rsid w:val="00691EC1"/>
    <w:rsid w:val="007904C9"/>
    <w:rsid w:val="007C53FB"/>
    <w:rsid w:val="008B7D18"/>
    <w:rsid w:val="008F1F97"/>
    <w:rsid w:val="008F4052"/>
    <w:rsid w:val="009D4EB3"/>
    <w:rsid w:val="00B13D1B"/>
    <w:rsid w:val="00B818DF"/>
    <w:rsid w:val="00CC44A8"/>
    <w:rsid w:val="00D14A5B"/>
    <w:rsid w:val="00D52117"/>
    <w:rsid w:val="00D87B6F"/>
    <w:rsid w:val="00DB0D39"/>
    <w:rsid w:val="00DC4565"/>
    <w:rsid w:val="00E14005"/>
    <w:rsid w:val="00E257C2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29DA7"/>
  <w15:chartTrackingRefBased/>
  <w15:docId w15:val="{6C8BDD98-3746-4CC9-B389-EEDF3918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customStyle="1" w:styleId="55B755D261C44B97B39990A5B5713861">
    <w:name w:val="55B755D261C44B97B39990A5B5713861"/>
    <w:rsid w:val="00D87B6F"/>
    <w:pPr>
      <w:spacing w:after="160" w:line="259" w:lineRule="auto"/>
      <w:ind w:firstLine="0"/>
    </w:pPr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E2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ud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41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Liu</dc:creator>
  <cp:keywords/>
  <dc:description/>
  <cp:lastModifiedBy>Andy Liu</cp:lastModifiedBy>
  <cp:revision>7</cp:revision>
  <dcterms:created xsi:type="dcterms:W3CDTF">2019-12-13T23:26:00Z</dcterms:created>
  <dcterms:modified xsi:type="dcterms:W3CDTF">2019-12-14T01:39:00Z</dcterms:modified>
  <cp:version/>
</cp:coreProperties>
</file>