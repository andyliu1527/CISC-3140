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EBE9B" w14:textId="5A56A7C6" w:rsidR="00F9444C" w:rsidRDefault="00C74F2C">
      <w:pPr>
        <w:pStyle w:val="NoSpacing"/>
      </w:pPr>
      <w:r>
        <w:t>Andy Liu</w:t>
      </w:r>
    </w:p>
    <w:p w14:paraId="29534502" w14:textId="42F2A698" w:rsidR="00E614DD" w:rsidRDefault="00C74F2C">
      <w:pPr>
        <w:pStyle w:val="NoSpacing"/>
      </w:pPr>
      <w:r>
        <w:t>Professor Chuang</w:t>
      </w:r>
    </w:p>
    <w:p w14:paraId="48139C0A" w14:textId="215C1F17" w:rsidR="00E614DD" w:rsidRDefault="00C74F2C">
      <w:pPr>
        <w:pStyle w:val="NoSpacing"/>
      </w:pPr>
      <w:r>
        <w:t>CISC 3140</w:t>
      </w:r>
    </w:p>
    <w:p w14:paraId="33560C5E" w14:textId="27DA60F9" w:rsidR="00E614DD" w:rsidRDefault="00C74F2C" w:rsidP="00D87B6F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Homework #10</w:t>
      </w:r>
    </w:p>
    <w:p w14:paraId="6C7F11F9" w14:textId="241853AD" w:rsidR="00A76F90" w:rsidRDefault="00A76F90" w:rsidP="00A76F90">
      <w:pPr>
        <w:ind w:firstLine="0"/>
        <w:rPr>
          <w:b/>
          <w:bCs/>
        </w:rPr>
      </w:pPr>
      <w:r>
        <w:rPr>
          <w:b/>
          <w:bCs/>
        </w:rPr>
        <w:t>GitHub</w:t>
      </w:r>
    </w:p>
    <w:p w14:paraId="544EE4FE" w14:textId="032C66C4" w:rsidR="00A76F90" w:rsidRDefault="00A76F90" w:rsidP="00A76F90">
      <w:pPr>
        <w:pStyle w:val="ListParagraph"/>
        <w:numPr>
          <w:ilvl w:val="0"/>
          <w:numId w:val="24"/>
        </w:numPr>
      </w:pPr>
      <w:r>
        <w:t>I have used GitHub for both individual assignments and for group projects</w:t>
      </w:r>
    </w:p>
    <w:p w14:paraId="596F2493" w14:textId="0C5ED839" w:rsidR="00A76F90" w:rsidRDefault="00A76F90" w:rsidP="00A76F90">
      <w:pPr>
        <w:pStyle w:val="ListParagraph"/>
        <w:numPr>
          <w:ilvl w:val="0"/>
          <w:numId w:val="24"/>
        </w:numPr>
      </w:pPr>
      <w:r>
        <w:t>Pros: Everybody already has a GitHub set up, so it was easy to use to Collaborate</w:t>
      </w:r>
    </w:p>
    <w:p w14:paraId="40C0282D" w14:textId="1B18909F" w:rsidR="00A76F90" w:rsidRDefault="00A76F90" w:rsidP="00A76F90">
      <w:pPr>
        <w:pStyle w:val="ListParagraph"/>
        <w:numPr>
          <w:ilvl w:val="0"/>
          <w:numId w:val="24"/>
        </w:numPr>
      </w:pPr>
      <w:r>
        <w:t>Cons: Not everybody, including myself, was too experienced with using GitHub, there was some commands that had to be learned and situations that involved searching</w:t>
      </w:r>
    </w:p>
    <w:p w14:paraId="1870F3F0" w14:textId="52F6CB87" w:rsidR="001B6680" w:rsidRDefault="001B6680" w:rsidP="001B6680">
      <w:pPr>
        <w:ind w:firstLine="0"/>
        <w:rPr>
          <w:b/>
          <w:bCs/>
        </w:rPr>
      </w:pPr>
      <w:r>
        <w:rPr>
          <w:b/>
          <w:bCs/>
        </w:rPr>
        <w:t>Visual Studio Code</w:t>
      </w:r>
    </w:p>
    <w:p w14:paraId="60EAEA0F" w14:textId="0A83E56A" w:rsidR="001B6680" w:rsidRDefault="001B6680" w:rsidP="001B6680">
      <w:pPr>
        <w:pStyle w:val="ListParagraph"/>
        <w:numPr>
          <w:ilvl w:val="0"/>
          <w:numId w:val="25"/>
        </w:numPr>
      </w:pPr>
      <w:r>
        <w:t>This is now my primary code editor.</w:t>
      </w:r>
    </w:p>
    <w:p w14:paraId="0104BF32" w14:textId="6813BC94" w:rsidR="001B6680" w:rsidRDefault="001B6680" w:rsidP="001B6680">
      <w:pPr>
        <w:pStyle w:val="ListParagraph"/>
        <w:numPr>
          <w:ilvl w:val="0"/>
          <w:numId w:val="25"/>
        </w:numPr>
      </w:pPr>
      <w:r>
        <w:t>Pros: Easy to set up and use. I like the Aesthetics of the software. A lot of useful features.</w:t>
      </w:r>
    </w:p>
    <w:p w14:paraId="58366AFB" w14:textId="61146633" w:rsidR="001B6680" w:rsidRDefault="001B6680" w:rsidP="001B6680">
      <w:pPr>
        <w:ind w:firstLine="0"/>
        <w:rPr>
          <w:b/>
          <w:bCs/>
        </w:rPr>
      </w:pPr>
      <w:r>
        <w:rPr>
          <w:b/>
          <w:bCs/>
        </w:rPr>
        <w:t>Bootstrap</w:t>
      </w:r>
    </w:p>
    <w:p w14:paraId="1AB99B71" w14:textId="33B3341B" w:rsidR="001B6680" w:rsidRDefault="001B6680" w:rsidP="001B6680">
      <w:pPr>
        <w:pStyle w:val="ListParagraph"/>
        <w:numPr>
          <w:ilvl w:val="0"/>
          <w:numId w:val="26"/>
        </w:numPr>
      </w:pPr>
      <w:r>
        <w:t xml:space="preserve">I used </w:t>
      </w:r>
      <w:proofErr w:type="spellStart"/>
      <w:r>
        <w:t>Bootstap</w:t>
      </w:r>
      <w:proofErr w:type="spellEnd"/>
      <w:r>
        <w:t xml:space="preserve"> for the designing the group project.</w:t>
      </w:r>
    </w:p>
    <w:p w14:paraId="7CE2AC46" w14:textId="51130CE7" w:rsidR="001B6680" w:rsidRDefault="001B6680" w:rsidP="001B6680">
      <w:pPr>
        <w:pStyle w:val="ListParagraph"/>
        <w:numPr>
          <w:ilvl w:val="0"/>
          <w:numId w:val="26"/>
        </w:numPr>
      </w:pPr>
      <w:r>
        <w:t xml:space="preserve">Pros: It was easy to get started with </w:t>
      </w:r>
      <w:proofErr w:type="spellStart"/>
      <w:r>
        <w:t>Bootstap</w:t>
      </w:r>
      <w:proofErr w:type="spellEnd"/>
      <w:r>
        <w:t>.</w:t>
      </w:r>
    </w:p>
    <w:p w14:paraId="62E2CBAA" w14:textId="324663C6" w:rsidR="001B6680" w:rsidRDefault="001B6680" w:rsidP="001B6680">
      <w:pPr>
        <w:pStyle w:val="ListParagraph"/>
        <w:numPr>
          <w:ilvl w:val="0"/>
          <w:numId w:val="26"/>
        </w:numPr>
      </w:pPr>
      <w:r>
        <w:t xml:space="preserve">Cons: I had to read through the </w:t>
      </w:r>
      <w:proofErr w:type="spellStart"/>
      <w:r>
        <w:t>Bootstap</w:t>
      </w:r>
      <w:proofErr w:type="spellEnd"/>
      <w:r>
        <w:t xml:space="preserve"> guides in order to make use of certain built in features. Not necessarily a con, it took some time to read but not hard to understand.</w:t>
      </w:r>
    </w:p>
    <w:p w14:paraId="516E6C82" w14:textId="7F491921" w:rsidR="00DE4881" w:rsidRDefault="00DE4881" w:rsidP="00DE4881">
      <w:pPr>
        <w:ind w:firstLine="0"/>
        <w:rPr>
          <w:b/>
          <w:bCs/>
        </w:rPr>
      </w:pPr>
      <w:r>
        <w:rPr>
          <w:b/>
          <w:bCs/>
        </w:rPr>
        <w:t>Flask</w:t>
      </w:r>
    </w:p>
    <w:p w14:paraId="3256162D" w14:textId="265A0BCD" w:rsidR="00DE4881" w:rsidRDefault="00DE4881" w:rsidP="00DE4881">
      <w:pPr>
        <w:pStyle w:val="ListParagraph"/>
        <w:numPr>
          <w:ilvl w:val="0"/>
          <w:numId w:val="27"/>
        </w:numPr>
      </w:pPr>
      <w:r>
        <w:t>Flask was introduced to me in Assignment #3 and have been incorporated into the group project.</w:t>
      </w:r>
    </w:p>
    <w:p w14:paraId="67838DF0" w14:textId="1FFF9334" w:rsidR="00DE4881" w:rsidRDefault="00DE4881" w:rsidP="00DE4881">
      <w:pPr>
        <w:pStyle w:val="ListParagraph"/>
        <w:numPr>
          <w:ilvl w:val="0"/>
          <w:numId w:val="27"/>
        </w:numPr>
      </w:pPr>
      <w:r>
        <w:t>Pros: Core part of the group project.</w:t>
      </w:r>
      <w:r w:rsidR="000600BA">
        <w:t xml:space="preserve"> Used to handle</w:t>
      </w:r>
      <w:r w:rsidR="003876F6">
        <w:t xml:space="preserve"> majority of the project’s tasks.</w:t>
      </w:r>
    </w:p>
    <w:p w14:paraId="428EFB57" w14:textId="3B4C496E" w:rsidR="00DE4881" w:rsidRPr="00DE4881" w:rsidRDefault="00DE4881" w:rsidP="00DE4881">
      <w:pPr>
        <w:pStyle w:val="ListParagraph"/>
        <w:numPr>
          <w:ilvl w:val="0"/>
          <w:numId w:val="27"/>
        </w:numPr>
      </w:pPr>
      <w:r>
        <w:t>Cons: Was not familiar with how to work with it at all. I was guided by Peter.</w:t>
      </w:r>
      <w:bookmarkStart w:id="0" w:name="_GoBack"/>
      <w:bookmarkEnd w:id="0"/>
    </w:p>
    <w:sectPr w:rsidR="00DE4881" w:rsidRPr="00DE4881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7E97C" w14:textId="77777777" w:rsidR="00A012DE" w:rsidRDefault="00A012DE">
      <w:pPr>
        <w:spacing w:line="240" w:lineRule="auto"/>
      </w:pPr>
      <w:r>
        <w:separator/>
      </w:r>
    </w:p>
  </w:endnote>
  <w:endnote w:type="continuationSeparator" w:id="0">
    <w:p w14:paraId="2F480698" w14:textId="77777777" w:rsidR="00A012DE" w:rsidRDefault="00A012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33E3E" w14:textId="77777777" w:rsidR="00A012DE" w:rsidRDefault="00A012DE">
      <w:pPr>
        <w:spacing w:line="240" w:lineRule="auto"/>
      </w:pPr>
      <w:r>
        <w:separator/>
      </w:r>
    </w:p>
  </w:footnote>
  <w:footnote w:type="continuationSeparator" w:id="0">
    <w:p w14:paraId="48635DFC" w14:textId="77777777" w:rsidR="00A012DE" w:rsidRDefault="00A012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547E" w14:textId="77777777" w:rsidR="00E614DD" w:rsidRDefault="00A012DE">
    <w:pPr>
      <w:pStyle w:val="Header"/>
    </w:pPr>
    <w:sdt>
      <w:sdtPr>
        <w:alias w:val="Last Name:"/>
        <w:tag w:val="Last Name:"/>
        <w:id w:val="343136273"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D87B6F">
      <w:rPr>
        <w:noProof/>
      </w:rPr>
      <w:t>4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C421A" w14:textId="0E9F03A2" w:rsidR="00E614DD" w:rsidRDefault="000A7F11">
    <w:pPr>
      <w:pStyle w:val="Header"/>
    </w:pPr>
    <w:r>
      <w:t>Liu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D87B6F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9D5843"/>
    <w:multiLevelType w:val="hybridMultilevel"/>
    <w:tmpl w:val="858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F214DAA"/>
    <w:multiLevelType w:val="hybridMultilevel"/>
    <w:tmpl w:val="779C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1B5787"/>
    <w:multiLevelType w:val="multilevel"/>
    <w:tmpl w:val="4572ABF8"/>
    <w:numStyleLink w:val="MLAOutline"/>
  </w:abstractNum>
  <w:abstractNum w:abstractNumId="21" w15:restartNumberingAfterBreak="0">
    <w:nsid w:val="5D8C067B"/>
    <w:multiLevelType w:val="hybridMultilevel"/>
    <w:tmpl w:val="AEA2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1E01E1D"/>
    <w:multiLevelType w:val="hybridMultilevel"/>
    <w:tmpl w:val="F6EA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B21BAF"/>
    <w:multiLevelType w:val="hybridMultilevel"/>
    <w:tmpl w:val="9DC8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9"/>
  </w:num>
  <w:num w:numId="13">
    <w:abstractNumId w:val="20"/>
  </w:num>
  <w:num w:numId="14">
    <w:abstractNumId w:val="16"/>
  </w:num>
  <w:num w:numId="15">
    <w:abstractNumId w:val="24"/>
  </w:num>
  <w:num w:numId="16">
    <w:abstractNumId w:val="18"/>
  </w:num>
  <w:num w:numId="17">
    <w:abstractNumId w:val="11"/>
  </w:num>
  <w:num w:numId="18">
    <w:abstractNumId w:val="10"/>
  </w:num>
  <w:num w:numId="19">
    <w:abstractNumId w:val="17"/>
  </w:num>
  <w:num w:numId="20">
    <w:abstractNumId w:val="26"/>
  </w:num>
  <w:num w:numId="21">
    <w:abstractNumId w:val="14"/>
  </w:num>
  <w:num w:numId="22">
    <w:abstractNumId w:val="22"/>
  </w:num>
  <w:num w:numId="23">
    <w:abstractNumId w:val="23"/>
  </w:num>
  <w:num w:numId="24">
    <w:abstractNumId w:val="25"/>
  </w:num>
  <w:num w:numId="25">
    <w:abstractNumId w:val="15"/>
  </w:num>
  <w:num w:numId="26">
    <w:abstractNumId w:val="2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B6F"/>
    <w:rsid w:val="00040CBB"/>
    <w:rsid w:val="000600BA"/>
    <w:rsid w:val="000A7F11"/>
    <w:rsid w:val="000B78C8"/>
    <w:rsid w:val="001463B2"/>
    <w:rsid w:val="001B6680"/>
    <w:rsid w:val="001F62C0"/>
    <w:rsid w:val="00245E02"/>
    <w:rsid w:val="00353B66"/>
    <w:rsid w:val="003876F6"/>
    <w:rsid w:val="004A2675"/>
    <w:rsid w:val="004F7139"/>
    <w:rsid w:val="00525073"/>
    <w:rsid w:val="00691EC1"/>
    <w:rsid w:val="007C53FB"/>
    <w:rsid w:val="007D0F02"/>
    <w:rsid w:val="008B7D18"/>
    <w:rsid w:val="008F1F97"/>
    <w:rsid w:val="008F4052"/>
    <w:rsid w:val="009D4EB3"/>
    <w:rsid w:val="00A012DE"/>
    <w:rsid w:val="00A76F90"/>
    <w:rsid w:val="00B13D1B"/>
    <w:rsid w:val="00B818DF"/>
    <w:rsid w:val="00C74F2C"/>
    <w:rsid w:val="00D52117"/>
    <w:rsid w:val="00D87B6F"/>
    <w:rsid w:val="00DB0D39"/>
    <w:rsid w:val="00DE4881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28CFF"/>
  <w15:chartTrackingRefBased/>
  <w15:docId w15:val="{6C8BDD98-3746-4CC9-B389-EEDF3918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customStyle="1" w:styleId="55B755D261C44B97B39990A5B5713861">
    <w:name w:val="55B755D261C44B97B39990A5B5713861"/>
    <w:rsid w:val="00D87B6F"/>
    <w:pPr>
      <w:spacing w:after="160" w:line="259" w:lineRule="auto"/>
      <w:ind w:firstLine="0"/>
    </w:pPr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A76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ud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92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Liu</dc:creator>
  <cp:keywords/>
  <dc:description/>
  <cp:lastModifiedBy>Andy Liu</cp:lastModifiedBy>
  <cp:revision>6</cp:revision>
  <dcterms:created xsi:type="dcterms:W3CDTF">2019-12-13T23:28:00Z</dcterms:created>
  <dcterms:modified xsi:type="dcterms:W3CDTF">2019-12-14T01:00:00Z</dcterms:modified>
  <cp:version/>
</cp:coreProperties>
</file>